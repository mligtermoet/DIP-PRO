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11EE8" w14:textId="77777777" w:rsidR="00C40957" w:rsidRDefault="00F5143C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PRO – Achievement</w:t>
      </w:r>
    </w:p>
    <w:p w14:paraId="1BDB7A75" w14:textId="77777777" w:rsidR="00C40957" w:rsidRDefault="00F5143C">
      <w:p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Brainstorm</w:t>
      </w:r>
    </w:p>
    <w:p w14:paraId="4DF59B9E" w14:textId="77777777" w:rsidR="00C40957" w:rsidRDefault="00F5143C">
      <w:pPr>
        <w:rPr>
          <w:sz w:val="24"/>
          <w:szCs w:val="24"/>
        </w:rPr>
      </w:pPr>
      <w:r>
        <w:rPr>
          <w:sz w:val="24"/>
          <w:szCs w:val="24"/>
        </w:rPr>
        <w:t xml:space="preserve">Namen: Diego, Jayden, </w:t>
      </w:r>
      <w:proofErr w:type="spellStart"/>
      <w:r>
        <w:rPr>
          <w:sz w:val="24"/>
          <w:szCs w:val="24"/>
        </w:rPr>
        <w:t>Patryk</w:t>
      </w:r>
      <w:proofErr w:type="spellEnd"/>
      <w:r>
        <w:rPr>
          <w:sz w:val="24"/>
          <w:szCs w:val="24"/>
        </w:rPr>
        <w:t>, Cas, Milan</w:t>
      </w:r>
      <w:r w:rsidR="0033042C">
        <w:rPr>
          <w:sz w:val="24"/>
          <w:szCs w:val="24"/>
        </w:rPr>
        <w:t>.</w:t>
      </w:r>
      <w:bookmarkStart w:id="0" w:name="_GoBack"/>
      <w:bookmarkEnd w:id="0"/>
    </w:p>
    <w:p w14:paraId="625FD051" w14:textId="77777777" w:rsidR="00C40957" w:rsidRDefault="00F5143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Klas</w:t>
      </w:r>
      <w:proofErr w:type="spellEnd"/>
      <w:r>
        <w:rPr>
          <w:sz w:val="24"/>
          <w:szCs w:val="24"/>
          <w:lang w:val="en-GB"/>
        </w:rPr>
        <w:t>: GD1B</w:t>
      </w:r>
    </w:p>
    <w:p w14:paraId="10C79E0D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val="en-GB" w:eastAsia="nl-NL"/>
        </w:rPr>
        <w:t>1</w:t>
      </w:r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>. Cyborg 2D Fighter, Street Fighter footsie based</w:t>
      </w:r>
    </w:p>
    <w:p w14:paraId="55071E68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val="en-GB" w:eastAsia="nl-NL"/>
        </w:rPr>
        <w:t>2</w:t>
      </w:r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 xml:space="preserve">. VR Castle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>Defense</w:t>
      </w:r>
      <w:proofErr w:type="spellEnd"/>
    </w:p>
    <w:p w14:paraId="0D2652C7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val="en-GB" w:eastAsia="nl-NL"/>
        </w:rPr>
        <w:t>3</w:t>
      </w:r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>. 3D Magic RPG</w:t>
      </w:r>
    </w:p>
    <w:p w14:paraId="12424B5A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eastAsia="nl-NL"/>
        </w:rPr>
        <w:t xml:space="preserve">4. </w:t>
      </w:r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VR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hentai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simulator met weerwolven en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vampires</w:t>
      </w:r>
      <w:proofErr w:type="spellEnd"/>
    </w:p>
    <w:p w14:paraId="145171DF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val="en-GB" w:eastAsia="nl-NL"/>
        </w:rPr>
        <w:t>5.</w:t>
      </w:r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 xml:space="preserve"> Warcraft cart </w:t>
      </w:r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 xml:space="preserve">(World of warcraft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>en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 xml:space="preserve"> racing)</w:t>
      </w:r>
    </w:p>
    <w:p w14:paraId="138A3801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val="en-GB" w:eastAsia="nl-NL"/>
        </w:rPr>
        <w:t>6</w:t>
      </w:r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 xml:space="preserve">. MMO in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>een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 xml:space="preserve">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>futuristische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 xml:space="preserve">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>wereld</w:t>
      </w:r>
      <w:proofErr w:type="spellEnd"/>
    </w:p>
    <w:p w14:paraId="3893367C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val="en-GB" w:eastAsia="nl-NL"/>
        </w:rPr>
        <w:t>7</w:t>
      </w:r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>. VR Zero Two simulator</w:t>
      </w:r>
    </w:p>
    <w:p w14:paraId="029E0EC3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val="en-GB" w:eastAsia="nl-NL"/>
        </w:rPr>
        <w:t>8</w:t>
      </w:r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 xml:space="preserve">. Turn based Strategy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>spel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 xml:space="preserve"> in de Arabian Nights</w:t>
      </w:r>
    </w:p>
    <w:p w14:paraId="04A90EE8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val="en-GB" w:eastAsia="nl-NL"/>
        </w:rPr>
        <w:t>9.</w:t>
      </w:r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 xml:space="preserve"> 2D battle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>royale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 xml:space="preserve"> shooter</w:t>
      </w:r>
    </w:p>
    <w:p w14:paraId="64AD995F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val="en-GB" w:eastAsia="nl-NL"/>
        </w:rPr>
        <w:t>10</w:t>
      </w:r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>. infinite adventurer (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>infitie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 xml:space="preserve"> world to explore and have fun, like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>minecraft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 xml:space="preserve"> but </w:t>
      </w:r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 xml:space="preserve">like round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>xD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>)</w:t>
      </w:r>
    </w:p>
    <w:p w14:paraId="72E1C018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eastAsia="nl-NL"/>
        </w:rPr>
        <w:t>11.</w:t>
      </w:r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Rock Paper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Scissors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RPG in een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japanse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samurai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setting (heeft een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skill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tree om de gameplay wat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spicier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te maken)</w:t>
      </w:r>
    </w:p>
    <w:p w14:paraId="59934D88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eastAsia="nl-NL"/>
        </w:rPr>
        <w:t>12</w:t>
      </w:r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.Cosplay Royale (Je maakt een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cosplay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, en degene met de meeste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likes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wint)</w:t>
      </w:r>
    </w:p>
    <w:p w14:paraId="03123B25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eastAsia="nl-NL"/>
        </w:rPr>
        <w:t>13</w:t>
      </w:r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.Fitness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Brawler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(Doe fitness poses om aan t</w:t>
      </w:r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e vallen)</w:t>
      </w:r>
    </w:p>
    <w:p w14:paraId="6D739AA8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eastAsia="nl-NL"/>
        </w:rPr>
        <w:t>14</w:t>
      </w:r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.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Medieval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Collect-a-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thon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(een 3D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platformer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in een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middelleeuwse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setting, Banjo n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Kazooie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achtig)</w:t>
      </w:r>
    </w:p>
    <w:p w14:paraId="07012349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val="en-GB" w:eastAsia="nl-NL"/>
        </w:rPr>
        <w:t>15</w:t>
      </w:r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>. freedom for the future (normal person gets send to the future through an accident and has to help free the future from an evil power)</w:t>
      </w:r>
    </w:p>
    <w:p w14:paraId="51B3627D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eastAsia="nl-NL"/>
        </w:rPr>
        <w:t>16</w:t>
      </w:r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. Bat</w:t>
      </w:r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tle of Gods (Een Fire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Emblem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-like game waar je in een oorlog zit tegen de goden van meerdere religies. Je kunt kiezen: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Greek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Path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(Zeus, Hera,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etc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),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Arabian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Nights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(Anubis,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Gilgamesh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, etc.) en de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Shinto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Path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(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Amaterasu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,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Susanoo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,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Tsukuyomi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,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Kagutsuchi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, etc.)</w:t>
      </w:r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)</w:t>
      </w:r>
    </w:p>
    <w:p w14:paraId="69D62D60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eastAsia="nl-NL"/>
        </w:rPr>
        <w:t>17.</w:t>
      </w:r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Doggo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simulator</w:t>
      </w:r>
    </w:p>
    <w:p w14:paraId="58979F27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eastAsia="nl-NL"/>
        </w:rPr>
        <w:t>18</w:t>
      </w:r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. Escape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the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Isekai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(Je wordt getransporteerd naar een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dungeon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van een andere magische wereld, en probeert te ontsnappen om je weg terug te vinden naar de normale wereld. Een Open Air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dungeon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crawler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waar jouw keuzes kunnen </w:t>
      </w:r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leiden tot vele eindes. (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b.v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de slechte heerser van de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dungeon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en misschien de wereld, dat je besluit om eindelijk te blijven, of misschien toch een einde waar je lang en ongelukkig weer leeft op de normale wereld)</w:t>
      </w:r>
    </w:p>
    <w:p w14:paraId="4BC18EDB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val="en-GB" w:eastAsia="nl-NL"/>
        </w:rPr>
        <w:t>19.</w:t>
      </w:r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 xml:space="preserve"> Controller (A world where an evil doe</w:t>
      </w:r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 xml:space="preserve">r can control brains and movement of innocents and he uses it to attack the Military and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>its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val="en-GB" w:eastAsia="nl-NL"/>
        </w:rPr>
        <w:t xml:space="preserve"> your job to stop this, you have magical powers but not full control yet)</w:t>
      </w:r>
    </w:p>
    <w:p w14:paraId="5B9252C8" w14:textId="77777777" w:rsidR="00C40957" w:rsidRDefault="00F5143C">
      <w:pPr>
        <w:spacing w:after="0" w:line="240" w:lineRule="auto"/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eastAsia="nl-NL"/>
        </w:rPr>
        <w:t>20</w:t>
      </w:r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. Dance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Dance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Revolution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 (Je probeert het universum over te nemen door middel van je dan</w:t>
      </w:r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s moves.)</w:t>
      </w:r>
    </w:p>
    <w:p w14:paraId="177E99BA" w14:textId="77777777" w:rsidR="00C40957" w:rsidRDefault="00C40957">
      <w:pPr>
        <w:spacing w:after="0" w:line="240" w:lineRule="auto"/>
        <w:rPr>
          <w:rFonts w:ascii="inherit" w:eastAsia="Times New Roman" w:hAnsi="inherit" w:cs="Helvetica"/>
          <w:b/>
          <w:color w:val="000000"/>
          <w:sz w:val="24"/>
          <w:szCs w:val="24"/>
          <w:lang w:eastAsia="nl-NL"/>
        </w:rPr>
      </w:pPr>
    </w:p>
    <w:p w14:paraId="6EDC2A97" w14:textId="77777777" w:rsidR="00C40957" w:rsidRDefault="00F5143C">
      <w:pPr>
        <w:spacing w:after="0" w:line="240" w:lineRule="auto"/>
        <w:rPr>
          <w:rFonts w:ascii="inherit" w:eastAsia="Times New Roman" w:hAnsi="inherit" w:cs="Helvetica"/>
          <w:b/>
          <w:color w:val="000000"/>
          <w:sz w:val="24"/>
          <w:szCs w:val="24"/>
          <w:lang w:eastAsia="nl-NL"/>
        </w:rPr>
      </w:pPr>
      <w:r>
        <w:rPr>
          <w:rFonts w:ascii="inherit" w:eastAsia="Times New Roman" w:hAnsi="inherit" w:cs="Helvetica"/>
          <w:b/>
          <w:color w:val="000000"/>
          <w:sz w:val="24"/>
          <w:szCs w:val="24"/>
          <w:lang w:eastAsia="nl-NL"/>
        </w:rPr>
        <w:t>Brainstormtechnieken:</w:t>
      </w:r>
    </w:p>
    <w:p w14:paraId="0F5AE1A3" w14:textId="77777777" w:rsidR="00C40957" w:rsidRDefault="00F5143C">
      <w:pPr>
        <w:pStyle w:val="Lijstalinea"/>
        <w:numPr>
          <w:ilvl w:val="0"/>
          <w:numId w:val="1"/>
        </w:num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</w:pP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Superstorming</w:t>
      </w:r>
      <w:proofErr w:type="spellEnd"/>
    </w:p>
    <w:p w14:paraId="2C8EEA94" w14:textId="77777777" w:rsidR="00C40957" w:rsidRDefault="00F5143C">
      <w:pPr>
        <w:pStyle w:val="Lijstalinea"/>
        <w:numPr>
          <w:ilvl w:val="0"/>
          <w:numId w:val="1"/>
        </w:num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 xml:space="preserve">Mind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Mapping</w:t>
      </w:r>
      <w:proofErr w:type="spellEnd"/>
    </w:p>
    <w:p w14:paraId="01CA0ABC" w14:textId="77777777" w:rsidR="00C40957" w:rsidRDefault="00F5143C">
      <w:pPr>
        <w:pStyle w:val="Lijstalinea"/>
        <w:numPr>
          <w:ilvl w:val="0"/>
          <w:numId w:val="1"/>
        </w:num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</w:pP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  <w:t>Wisselstorming</w:t>
      </w:r>
      <w:proofErr w:type="spellEnd"/>
    </w:p>
    <w:p w14:paraId="3F0A6F0A" w14:textId="77777777" w:rsidR="00C40957" w:rsidRDefault="00C40957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nl-NL"/>
        </w:rPr>
      </w:pPr>
    </w:p>
    <w:sectPr w:rsidR="00C40957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BBB85" w14:textId="77777777" w:rsidR="00F5143C" w:rsidRDefault="00F5143C">
      <w:pPr>
        <w:spacing w:after="0" w:line="240" w:lineRule="auto"/>
      </w:pPr>
      <w:r>
        <w:separator/>
      </w:r>
    </w:p>
  </w:endnote>
  <w:endnote w:type="continuationSeparator" w:id="0">
    <w:p w14:paraId="6D0D97E7" w14:textId="77777777" w:rsidR="00F5143C" w:rsidRDefault="00F51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charset w:val="00"/>
    <w:family w:val="roman"/>
    <w:pitch w:val="default"/>
  </w:font>
  <w:font w:name="Helvetica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1DDD7" w14:textId="77777777" w:rsidR="00F5143C" w:rsidRDefault="00F5143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02CCAE0" w14:textId="77777777" w:rsidR="00F5143C" w:rsidRDefault="00F51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769A8"/>
    <w:multiLevelType w:val="multilevel"/>
    <w:tmpl w:val="1CE6FF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40957"/>
    <w:rsid w:val="0033042C"/>
    <w:rsid w:val="00C40957"/>
    <w:rsid w:val="00F5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76F5"/>
  <w15:docId w15:val="{6BBADC27-4694-47F3-8E9E-27E7A343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28470@ma-web.nl</dc:creator>
  <dc:description/>
  <cp:lastModifiedBy>Milan Ligtermoet</cp:lastModifiedBy>
  <cp:revision>2</cp:revision>
  <cp:lastPrinted>2020-01-28T07:52:00Z</cp:lastPrinted>
  <dcterms:created xsi:type="dcterms:W3CDTF">2020-01-28T07:52:00Z</dcterms:created>
  <dcterms:modified xsi:type="dcterms:W3CDTF">2020-01-28T07:52:00Z</dcterms:modified>
</cp:coreProperties>
</file>